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8F85B1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>Teacher: Baker_Josh</w:t>
      </w:r>
    </w:p>
    <w:p w14:paraId="54088BC0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>Name: Adams; John</w:t>
      </w:r>
      <w:r>
        <w:tab/>
        <w:t>Hour: 3</w:t>
      </w:r>
    </w:p>
    <w:p w14:paraId="66E62448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>Grade Level: 10</w:t>
      </w:r>
      <w:r>
        <w:tab/>
        <w:t>Credits Earned: 14</w:t>
      </w:r>
    </w:p>
    <w:p w14:paraId="260ACEB3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>****************************</w:t>
      </w:r>
    </w:p>
    <w:p w14:paraId="07A87C20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 w:rsidRPr="00506703">
        <w:rPr>
          <w:b/>
        </w:rPr>
        <w:t>INCOMPLETE CATEGORIES</w:t>
      </w:r>
    </w:p>
    <w:p w14:paraId="65AE9BF5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>2.0 of 4.0 - English Language Arts</w:t>
      </w:r>
    </w:p>
    <w:p w14:paraId="76A1F904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S2:[A]</w:t>
      </w:r>
      <w:r>
        <w:tab/>
        <w:t>English 9</w:t>
      </w:r>
    </w:p>
    <w:p w14:paraId="3EDB07B0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S1:[A-]</w:t>
      </w:r>
      <w:r>
        <w:tab/>
        <w:t>English 9</w:t>
      </w:r>
    </w:p>
    <w:p w14:paraId="73C2C0E1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S1:[A]</w:t>
      </w:r>
      <w:r>
        <w:tab/>
        <w:t>English 10</w:t>
      </w:r>
    </w:p>
    <w:p w14:paraId="116E5EB1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InProg</w:t>
      </w:r>
      <w:r>
        <w:tab/>
        <w:t>NoGrade</w:t>
      </w:r>
      <w:r>
        <w:tab/>
        <w:t>English 10</w:t>
      </w:r>
    </w:p>
    <w:p w14:paraId="523375F4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>1.0 of 2.0 - Mathematics Electives</w:t>
      </w:r>
    </w:p>
    <w:p w14:paraId="1B4100B0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S2:[A-]</w:t>
      </w:r>
      <w:r>
        <w:tab/>
        <w:t>Algebra I-9</w:t>
      </w:r>
    </w:p>
    <w:p w14:paraId="27C41AC2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S1:[A-]</w:t>
      </w:r>
      <w:r>
        <w:tab/>
        <w:t>Algebra I-9</w:t>
      </w:r>
    </w:p>
    <w:p w14:paraId="29434E82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>0.0 of 0.5 - Am Gov (Senior Year)</w:t>
      </w:r>
    </w:p>
    <w:p w14:paraId="16279663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>0.0 of 1.0 - Am History (Junior Year)</w:t>
      </w:r>
    </w:p>
    <w:p w14:paraId="07C1208C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>2.0 of 6.5 - General Electives</w:t>
      </w:r>
    </w:p>
    <w:p w14:paraId="170A4067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S1:[A-]</w:t>
      </w:r>
      <w:r>
        <w:tab/>
        <w:t>Career Life Pl.</w:t>
      </w:r>
    </w:p>
    <w:p w14:paraId="7F5562F7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InProg</w:t>
      </w:r>
      <w:r>
        <w:tab/>
        <w:t>NoGrade</w:t>
      </w:r>
      <w:r>
        <w:tab/>
        <w:t>Culinary Es.</w:t>
      </w:r>
    </w:p>
    <w:p w14:paraId="09C29CBD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S1:[A]</w:t>
      </w:r>
      <w:r>
        <w:tab/>
        <w:t>Strength &amp; Cond</w:t>
      </w:r>
    </w:p>
    <w:p w14:paraId="0A03ADA5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InProg</w:t>
      </w:r>
      <w:r>
        <w:tab/>
        <w:t>NoGrade</w:t>
      </w:r>
      <w:r>
        <w:tab/>
        <w:t>Strngh &amp; Con II</w:t>
      </w:r>
    </w:p>
    <w:p w14:paraId="4A294225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br w:type="column"/>
      </w:r>
      <w:r w:rsidRPr="00506703">
        <w:rPr>
          <w:b/>
        </w:rPr>
        <w:lastRenderedPageBreak/>
        <w:t>COMPLETED CATEGORIES</w:t>
      </w:r>
    </w:p>
    <w:p w14:paraId="2BDB6FEB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>1.0 of 1.0 - Geometry</w:t>
      </w:r>
    </w:p>
    <w:p w14:paraId="1C61421F" w14:textId="77777777" w:rsidR="00506703" w:rsidRDefault="00506703" w:rsidP="007A5DB2">
      <w:pPr>
        <w:pStyle w:val="NoSpacing"/>
        <w:tabs>
          <w:tab w:val="left" w:pos="360"/>
          <w:tab w:val="left" w:pos="1238"/>
          <w:tab w:val="left" w:pos="2246"/>
        </w:tabs>
        <w:ind w:left="2610" w:hanging="2610"/>
        <w:jc w:val="right"/>
      </w:pPr>
      <w:r>
        <w:tab/>
        <w:t>Comp</w:t>
      </w:r>
      <w:r>
        <w:tab/>
        <w:t>S1:[B-]</w:t>
      </w:r>
      <w:r>
        <w:tab/>
        <w:t>Geometry</w:t>
      </w:r>
    </w:p>
    <w:p w14:paraId="5A325822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InProg</w:t>
      </w:r>
      <w:r>
        <w:tab/>
        <w:t>NoGrade</w:t>
      </w:r>
      <w:r>
        <w:tab/>
        <w:t>Geometry</w:t>
      </w:r>
    </w:p>
    <w:p w14:paraId="586BE505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>1.0 of 1.0 - Biology (Sophomore Year)</w:t>
      </w:r>
    </w:p>
    <w:p w14:paraId="3E3DD466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S1:[B]</w:t>
      </w:r>
      <w:r>
        <w:tab/>
        <w:t>Biology</w:t>
      </w:r>
    </w:p>
    <w:p w14:paraId="650A0FE4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InProg</w:t>
      </w:r>
      <w:r>
        <w:tab/>
        <w:t>NoGrade</w:t>
      </w:r>
      <w:r>
        <w:tab/>
        <w:t>Biology</w:t>
      </w:r>
    </w:p>
    <w:p w14:paraId="4E107891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>2.0 of 2.0 - Science Electives</w:t>
      </w:r>
    </w:p>
    <w:p w14:paraId="68EE2B3D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S1:[A-]</w:t>
      </w:r>
      <w:r>
        <w:tab/>
        <w:t>Physical Sc. 9</w:t>
      </w:r>
    </w:p>
    <w:p w14:paraId="13FDB7D4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S2:[B+]</w:t>
      </w:r>
      <w:r>
        <w:tab/>
        <w:t>Physical Sc. 9</w:t>
      </w:r>
    </w:p>
    <w:p w14:paraId="0781EC60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S1:[B+]</w:t>
      </w:r>
      <w:r>
        <w:tab/>
        <w:t>Chemistry I</w:t>
      </w:r>
    </w:p>
    <w:p w14:paraId="1E55E6BC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InProg</w:t>
      </w:r>
      <w:r>
        <w:tab/>
        <w:t>NoGrade</w:t>
      </w:r>
      <w:r>
        <w:tab/>
        <w:t>Chemistry I</w:t>
      </w:r>
    </w:p>
    <w:p w14:paraId="60817530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>2.0 of 2.0 - Social Studies Electives</w:t>
      </w:r>
    </w:p>
    <w:p w14:paraId="6179A9CC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S2:[B+]</w:t>
      </w:r>
      <w:r>
        <w:tab/>
        <w:t>Civics-9</w:t>
      </w:r>
    </w:p>
    <w:p w14:paraId="1373DE83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S1:[A]</w:t>
      </w:r>
      <w:r>
        <w:tab/>
        <w:t>Geography-9</w:t>
      </w:r>
    </w:p>
    <w:p w14:paraId="5F2C148A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S1:[B+]</w:t>
      </w:r>
      <w:r>
        <w:tab/>
        <w:t>World History</w:t>
      </w:r>
    </w:p>
    <w:p w14:paraId="391CE0E1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InProg</w:t>
      </w:r>
      <w:r>
        <w:tab/>
        <w:t>NoGrade</w:t>
      </w:r>
      <w:r>
        <w:tab/>
        <w:t>World History</w:t>
      </w:r>
    </w:p>
    <w:p w14:paraId="23EBDD0D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>0.5 of 0.5 - Computer Science</w:t>
      </w:r>
    </w:p>
    <w:p w14:paraId="2A8BEFE0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S1:[A-]</w:t>
      </w:r>
      <w:r>
        <w:tab/>
        <w:t>Comp App</w:t>
      </w:r>
    </w:p>
    <w:p w14:paraId="557E2809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>1.0 of 1.0 - Fine Arts</w:t>
      </w:r>
    </w:p>
    <w:p w14:paraId="63D2BBEE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S1:[B]</w:t>
      </w:r>
      <w:r>
        <w:tab/>
        <w:t>Intro. to Draw.</w:t>
      </w:r>
    </w:p>
    <w:p w14:paraId="2680916C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S2:[A-]</w:t>
      </w:r>
      <w:r>
        <w:tab/>
        <w:t>Graphic Des. I</w:t>
      </w:r>
    </w:p>
    <w:p w14:paraId="2D57AEA8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>0.5 of 0.5 - Oral Communications</w:t>
      </w:r>
    </w:p>
    <w:p w14:paraId="17D43561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S2:[A-]</w:t>
      </w:r>
      <w:r>
        <w:tab/>
        <w:t>Skills in Commu</w:t>
      </w:r>
    </w:p>
    <w:p w14:paraId="4310959E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>1.0 of 1.0 - PE/ Health</w:t>
      </w:r>
    </w:p>
    <w:p w14:paraId="6E489DE5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S1:[A]</w:t>
      </w:r>
      <w:r>
        <w:tab/>
        <w:t>P E/Health (Boy</w:t>
      </w:r>
    </w:p>
    <w:p w14:paraId="72DE4FAD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S2:[A-]</w:t>
      </w:r>
      <w:r>
        <w:tab/>
        <w:t>P E/Health (Boy</w:t>
      </w:r>
    </w:p>
    <w:p w14:paraId="55A398DB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</w:p>
    <w:p w14:paraId="002BF0E4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br w:type="page"/>
      </w:r>
    </w:p>
    <w:p w14:paraId="30C4FA73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lastRenderedPageBreak/>
        <w:t>Teacher: Baker_Josh</w:t>
      </w:r>
    </w:p>
    <w:p w14:paraId="0FC8DA49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>Name: Brown; Ali M.</w:t>
      </w:r>
      <w:r>
        <w:tab/>
        <w:t>Hour: 3</w:t>
      </w:r>
    </w:p>
    <w:p w14:paraId="276ACF7A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>Grade Level: 10</w:t>
      </w:r>
      <w:r>
        <w:tab/>
        <w:t>Credits Earned: 14.0</w:t>
      </w:r>
    </w:p>
    <w:p w14:paraId="47A6548F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>****************************</w:t>
      </w:r>
    </w:p>
    <w:p w14:paraId="5306D89A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 w:rsidRPr="00506703">
        <w:rPr>
          <w:b/>
        </w:rPr>
        <w:t>INCOMPLETE CATEGORIES</w:t>
      </w:r>
    </w:p>
    <w:p w14:paraId="48B05FF1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>2.0 of 4.0 - English Language Arts</w:t>
      </w:r>
    </w:p>
    <w:p w14:paraId="315D6BC8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S2:[A]</w:t>
      </w:r>
      <w:r>
        <w:tab/>
        <w:t>English 9</w:t>
      </w:r>
    </w:p>
    <w:p w14:paraId="67FC9937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S1:[A-]</w:t>
      </w:r>
      <w:r>
        <w:tab/>
        <w:t>English 9</w:t>
      </w:r>
    </w:p>
    <w:p w14:paraId="608ED0B5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S1:[A]</w:t>
      </w:r>
      <w:r>
        <w:tab/>
        <w:t>English 10</w:t>
      </w:r>
    </w:p>
    <w:p w14:paraId="61E9A803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InProg</w:t>
      </w:r>
      <w:r>
        <w:tab/>
        <w:t>NoGrade</w:t>
      </w:r>
      <w:r>
        <w:tab/>
        <w:t>English 10</w:t>
      </w:r>
    </w:p>
    <w:p w14:paraId="5BDF6962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>1.0 of 2.0 - Mathematics Electives</w:t>
      </w:r>
    </w:p>
    <w:p w14:paraId="24DABCD4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S2:[A-]</w:t>
      </w:r>
      <w:r>
        <w:tab/>
        <w:t>Algebra I-9</w:t>
      </w:r>
    </w:p>
    <w:p w14:paraId="768ADDE4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S1:[A-]</w:t>
      </w:r>
      <w:r>
        <w:tab/>
        <w:t>Algebra I-9</w:t>
      </w:r>
    </w:p>
    <w:p w14:paraId="486F5B9B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>0.0 of 0.5 - Am Gov (Senior Year)</w:t>
      </w:r>
    </w:p>
    <w:p w14:paraId="731A12CF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>0.0 of 1.0 - Am History (Junior Year)</w:t>
      </w:r>
    </w:p>
    <w:p w14:paraId="4A5096AB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>2.0 of 6.5 - General Electives</w:t>
      </w:r>
    </w:p>
    <w:p w14:paraId="10B1078C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S1:[A-]</w:t>
      </w:r>
      <w:r>
        <w:tab/>
        <w:t>Career Life Pl.</w:t>
      </w:r>
    </w:p>
    <w:p w14:paraId="727B4F23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InProg</w:t>
      </w:r>
      <w:r>
        <w:tab/>
        <w:t>NoGrade</w:t>
      </w:r>
      <w:r>
        <w:tab/>
        <w:t>Culinary Es.</w:t>
      </w:r>
    </w:p>
    <w:p w14:paraId="7F97E447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S1:[A]</w:t>
      </w:r>
      <w:r>
        <w:tab/>
        <w:t>Strength &amp; Cond</w:t>
      </w:r>
    </w:p>
    <w:p w14:paraId="011D6DA9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InProg</w:t>
      </w:r>
      <w:r>
        <w:tab/>
        <w:t>NoGrade</w:t>
      </w:r>
      <w:r>
        <w:tab/>
        <w:t>Strngh &amp; Con II</w:t>
      </w:r>
    </w:p>
    <w:p w14:paraId="6104953B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br w:type="column"/>
      </w:r>
      <w:r w:rsidRPr="00506703">
        <w:rPr>
          <w:b/>
        </w:rPr>
        <w:lastRenderedPageBreak/>
        <w:t>COMPLETED CATEGORIES</w:t>
      </w:r>
    </w:p>
    <w:p w14:paraId="07DDD20E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>1.0 of 1.0 - Geometry</w:t>
      </w:r>
    </w:p>
    <w:p w14:paraId="63D004F4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S1:[B-]</w:t>
      </w:r>
      <w:r>
        <w:tab/>
        <w:t>Geometry</w:t>
      </w:r>
    </w:p>
    <w:p w14:paraId="3E5AE260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InProg</w:t>
      </w:r>
      <w:r>
        <w:tab/>
        <w:t>NoGrade</w:t>
      </w:r>
      <w:r>
        <w:tab/>
        <w:t>Geometry</w:t>
      </w:r>
    </w:p>
    <w:p w14:paraId="3FAB5FA1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>1.0 of 1.0 - Biology (Sophomore Year)</w:t>
      </w:r>
    </w:p>
    <w:p w14:paraId="2C808CC4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S1:[B]</w:t>
      </w:r>
      <w:r>
        <w:tab/>
        <w:t>Biology</w:t>
      </w:r>
    </w:p>
    <w:p w14:paraId="5AA4F68C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InProg</w:t>
      </w:r>
      <w:r>
        <w:tab/>
        <w:t>NoGrade</w:t>
      </w:r>
      <w:r>
        <w:tab/>
        <w:t>Biology</w:t>
      </w:r>
    </w:p>
    <w:p w14:paraId="05932D4F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>2.0 of 2.0 - Science Electives</w:t>
      </w:r>
    </w:p>
    <w:p w14:paraId="7A3DD802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S1:[A-]</w:t>
      </w:r>
      <w:r>
        <w:tab/>
        <w:t>Physical Sc. 9</w:t>
      </w:r>
    </w:p>
    <w:p w14:paraId="3194BA4A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S2:[B+]</w:t>
      </w:r>
      <w:r>
        <w:tab/>
        <w:t>Physical Sc. 9</w:t>
      </w:r>
    </w:p>
    <w:p w14:paraId="31BB8293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S1:[B+]</w:t>
      </w:r>
      <w:r>
        <w:tab/>
        <w:t>Chemistry I</w:t>
      </w:r>
    </w:p>
    <w:p w14:paraId="018D0524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InProg</w:t>
      </w:r>
      <w:r>
        <w:tab/>
        <w:t>NoGrade</w:t>
      </w:r>
      <w:r>
        <w:tab/>
        <w:t>Chemistry I</w:t>
      </w:r>
    </w:p>
    <w:p w14:paraId="1A0AF159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>2.0 of 2.0 - Social Studies Electives</w:t>
      </w:r>
    </w:p>
    <w:p w14:paraId="30D9B0CF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S2:[B+]</w:t>
      </w:r>
      <w:r>
        <w:tab/>
        <w:t>Civics-9</w:t>
      </w:r>
    </w:p>
    <w:p w14:paraId="2A60D380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S1:[A]</w:t>
      </w:r>
      <w:r>
        <w:tab/>
        <w:t>Geography-9</w:t>
      </w:r>
    </w:p>
    <w:p w14:paraId="5F9E8C9C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S1:[B+]</w:t>
      </w:r>
      <w:r>
        <w:tab/>
        <w:t>World History</w:t>
      </w:r>
    </w:p>
    <w:p w14:paraId="60851A38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InProg</w:t>
      </w:r>
      <w:r>
        <w:tab/>
        <w:t>NoGrade</w:t>
      </w:r>
      <w:r>
        <w:tab/>
        <w:t>World History</w:t>
      </w:r>
    </w:p>
    <w:p w14:paraId="6D4BBAE5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>0.5 of 0.5 - Computer Science</w:t>
      </w:r>
    </w:p>
    <w:p w14:paraId="0D4DDA42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S1:[A-]</w:t>
      </w:r>
      <w:r>
        <w:tab/>
        <w:t>Comp App</w:t>
      </w:r>
    </w:p>
    <w:p w14:paraId="7EBABB36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>1.0 of 1.0 - Fine Arts</w:t>
      </w:r>
    </w:p>
    <w:p w14:paraId="5CAD1162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S1:[B]</w:t>
      </w:r>
      <w:r>
        <w:tab/>
        <w:t>Intro. to Draw.</w:t>
      </w:r>
    </w:p>
    <w:p w14:paraId="7680C5B9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S2:[A-]</w:t>
      </w:r>
      <w:r>
        <w:tab/>
        <w:t>Graphic Des. I</w:t>
      </w:r>
    </w:p>
    <w:p w14:paraId="452E4457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>0.5 of 0.5 - Oral Communications</w:t>
      </w:r>
    </w:p>
    <w:p w14:paraId="1B009A72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S2:[A-]</w:t>
      </w:r>
      <w:r>
        <w:tab/>
        <w:t>Skills in Commu</w:t>
      </w:r>
    </w:p>
    <w:p w14:paraId="0131BCEB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>1.0 of 1.0 - PE/ Health</w:t>
      </w:r>
    </w:p>
    <w:p w14:paraId="6C292B01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S1:[A]</w:t>
      </w:r>
      <w:r>
        <w:tab/>
        <w:t>P E/Health (Boy</w:t>
      </w:r>
    </w:p>
    <w:p w14:paraId="0263C8F1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  <w:r>
        <w:tab/>
        <w:t>Comp</w:t>
      </w:r>
      <w:r>
        <w:tab/>
        <w:t>S2:[A-]</w:t>
      </w:r>
      <w:r>
        <w:tab/>
        <w:t>P E/Health (Boy</w:t>
      </w:r>
    </w:p>
    <w:p w14:paraId="49208311" w14:textId="77777777" w:rsidR="00506703" w:rsidRDefault="00506703" w:rsidP="00506703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</w:p>
    <w:p w14:paraId="7F5101E2" w14:textId="77777777" w:rsidR="00642454" w:rsidRPr="0016531A" w:rsidRDefault="00642454" w:rsidP="000F3049">
      <w:pPr>
        <w:pStyle w:val="NoSpacing"/>
        <w:tabs>
          <w:tab w:val="left" w:pos="360"/>
          <w:tab w:val="left" w:pos="1238"/>
          <w:tab w:val="left" w:pos="2246"/>
        </w:tabs>
        <w:ind w:left="2610" w:hanging="2610"/>
      </w:pPr>
    </w:p>
    <w:sectPr w:rsidR="00642454" w:rsidRPr="0016531A" w:rsidSect="00BF502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2240" w:h="15840"/>
      <w:pgMar w:top="1152" w:right="1152" w:bottom="1152" w:left="1152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8DC028" w14:textId="77777777" w:rsidR="00306786" w:rsidRDefault="00306786" w:rsidP="004A4E8E">
      <w:pPr>
        <w:spacing w:after="0" w:line="240" w:lineRule="auto"/>
      </w:pPr>
      <w:r>
        <w:separator/>
      </w:r>
    </w:p>
  </w:endnote>
  <w:endnote w:type="continuationSeparator" w:id="0">
    <w:p w14:paraId="50F48DDF" w14:textId="77777777" w:rsidR="00306786" w:rsidRDefault="00306786" w:rsidP="004A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857A63" w14:textId="77777777" w:rsidR="000F3049" w:rsidRDefault="000F3049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C7A2E7" w14:textId="77777777" w:rsidR="000F3049" w:rsidRDefault="000F304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BBDF15" w14:textId="77777777" w:rsidR="000F3049" w:rsidRDefault="000F3049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A17EF1" w14:textId="77777777" w:rsidR="00306786" w:rsidRDefault="00306786" w:rsidP="004A4E8E">
      <w:pPr>
        <w:spacing w:after="0" w:line="240" w:lineRule="auto"/>
      </w:pPr>
      <w:r>
        <w:separator/>
      </w:r>
    </w:p>
  </w:footnote>
  <w:footnote w:type="continuationSeparator" w:id="0">
    <w:p w14:paraId="723BC1A9" w14:textId="77777777" w:rsidR="00306786" w:rsidRDefault="00306786" w:rsidP="004A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D0E2DA" w14:textId="77777777" w:rsidR="000F3049" w:rsidRDefault="000F304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7E07EB" w14:textId="77777777" w:rsidR="000519AB" w:rsidRDefault="000F3049" w:rsidP="00686D45">
    <w:pPr>
      <w:pStyle w:val="Header"/>
      <w:tabs>
        <w:tab w:val="left" w:pos="1080"/>
      </w:tabs>
      <w:ind w:firstLine="0"/>
    </w:pPr>
    <w:r>
      <w:rPr>
        <w:b/>
      </w:rPr>
      <w:t xml:space="preserve">File: </w:t>
    </w:r>
    <w:r w:rsidRPr="000F3049">
      <w:rPr>
        <w:rFonts w:ascii="Times New Roman" w:hAnsi="Times New Roman"/>
        <w:b/>
      </w:rPr>
      <w:fldChar w:fldCharType="begin"/>
    </w:r>
    <w:r w:rsidRPr="000F3049">
      <w:rPr>
        <w:rFonts w:ascii="Times New Roman" w:hAnsi="Times New Roman"/>
        <w:b/>
      </w:rPr>
      <w:instrText xml:space="preserve"> FILENAME </w:instrText>
    </w:r>
    <w:r w:rsidRPr="000F3049">
      <w:rPr>
        <w:rFonts w:ascii="Times New Roman" w:hAnsi="Times New Roman"/>
        <w:b/>
      </w:rPr>
      <w:fldChar w:fldCharType="separate"/>
    </w:r>
    <w:r w:rsidR="007A5DB2">
      <w:rPr>
        <w:rFonts w:ascii="Times New Roman" w:hAnsi="Times New Roman"/>
        <w:b/>
        <w:noProof/>
      </w:rPr>
      <w:t>grad_reqs_Baker_Josh3.docx</w:t>
    </w:r>
    <w:r w:rsidRPr="000F3049">
      <w:rPr>
        <w:rFonts w:ascii="Times New Roman" w:hAnsi="Times New Roman"/>
        <w:b/>
      </w:rPr>
      <w:fldChar w:fldCharType="end"/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8F016E" w14:textId="77777777" w:rsidR="000F3049" w:rsidRDefault="000F304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0" w:nlCheck="1" w:checkStyle="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703"/>
    <w:rsid w:val="000519AB"/>
    <w:rsid w:val="000643BF"/>
    <w:rsid w:val="00066827"/>
    <w:rsid w:val="000A15CC"/>
    <w:rsid w:val="000B615B"/>
    <w:rsid w:val="000E3235"/>
    <w:rsid w:val="000F3049"/>
    <w:rsid w:val="001003C2"/>
    <w:rsid w:val="00121A23"/>
    <w:rsid w:val="001362DD"/>
    <w:rsid w:val="00151D2C"/>
    <w:rsid w:val="0016531A"/>
    <w:rsid w:val="001B70DB"/>
    <w:rsid w:val="001C482E"/>
    <w:rsid w:val="001E6EC2"/>
    <w:rsid w:val="00277217"/>
    <w:rsid w:val="002908B6"/>
    <w:rsid w:val="00306786"/>
    <w:rsid w:val="004A4E8E"/>
    <w:rsid w:val="00506703"/>
    <w:rsid w:val="00545064"/>
    <w:rsid w:val="00570F84"/>
    <w:rsid w:val="00591A50"/>
    <w:rsid w:val="00642454"/>
    <w:rsid w:val="00686D45"/>
    <w:rsid w:val="006E0888"/>
    <w:rsid w:val="007934A6"/>
    <w:rsid w:val="007A5DB2"/>
    <w:rsid w:val="007B6C73"/>
    <w:rsid w:val="008847CC"/>
    <w:rsid w:val="008F5585"/>
    <w:rsid w:val="0090379E"/>
    <w:rsid w:val="00932904"/>
    <w:rsid w:val="00983EBC"/>
    <w:rsid w:val="009E3A79"/>
    <w:rsid w:val="00A24988"/>
    <w:rsid w:val="00A26D6C"/>
    <w:rsid w:val="00AF2FA7"/>
    <w:rsid w:val="00B450F9"/>
    <w:rsid w:val="00B63564"/>
    <w:rsid w:val="00B803F3"/>
    <w:rsid w:val="00B865A9"/>
    <w:rsid w:val="00BF5020"/>
    <w:rsid w:val="00C456B6"/>
    <w:rsid w:val="00D53D34"/>
    <w:rsid w:val="00DA0920"/>
    <w:rsid w:val="00E02CEF"/>
    <w:rsid w:val="00E94BC4"/>
    <w:rsid w:val="00EF29E5"/>
    <w:rsid w:val="00F0167F"/>
    <w:rsid w:val="00F427AB"/>
    <w:rsid w:val="00FA4535"/>
    <w:rsid w:val="00FE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543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0379E"/>
  </w:style>
  <w:style w:type="paragraph" w:styleId="Heading1">
    <w:name w:val="heading 1"/>
    <w:basedOn w:val="Normal"/>
    <w:next w:val="Normal"/>
    <w:link w:val="Heading1Char"/>
    <w:uiPriority w:val="9"/>
    <w:qFormat/>
    <w:rsid w:val="0090379E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79E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379E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379E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379E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379E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379E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379E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379E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79E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79E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379E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379E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379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379E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379E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379E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379E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0379E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0379E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90379E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379E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0379E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90379E"/>
    <w:rPr>
      <w:b/>
      <w:bCs/>
      <w:spacing w:val="0"/>
    </w:rPr>
  </w:style>
  <w:style w:type="character" w:styleId="Emphasis">
    <w:name w:val="Emphasis"/>
    <w:uiPriority w:val="20"/>
    <w:qFormat/>
    <w:rsid w:val="0090379E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90379E"/>
    <w:pPr>
      <w:spacing w:after="0" w:line="240" w:lineRule="auto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90379E"/>
  </w:style>
  <w:style w:type="paragraph" w:styleId="ListParagraph">
    <w:name w:val="List Paragraph"/>
    <w:basedOn w:val="Normal"/>
    <w:uiPriority w:val="34"/>
    <w:qFormat/>
    <w:rsid w:val="0090379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0379E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90379E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379E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379E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90379E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90379E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90379E"/>
    <w:rPr>
      <w:smallCaps/>
    </w:rPr>
  </w:style>
  <w:style w:type="character" w:styleId="IntenseReference">
    <w:name w:val="Intense Reference"/>
    <w:uiPriority w:val="32"/>
    <w:qFormat/>
    <w:rsid w:val="0090379E"/>
    <w:rPr>
      <w:b/>
      <w:bCs/>
      <w:smallCaps/>
      <w:color w:val="auto"/>
    </w:rPr>
  </w:style>
  <w:style w:type="character" w:styleId="BookTitle">
    <w:name w:val="Book Title"/>
    <w:uiPriority w:val="33"/>
    <w:qFormat/>
    <w:rsid w:val="0090379E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379E"/>
    <w:pPr>
      <w:outlineLvl w:val="9"/>
    </w:pPr>
    <w:rPr>
      <w:lang w:bidi="en-US"/>
    </w:rPr>
  </w:style>
  <w:style w:type="paragraph" w:styleId="PlainText">
    <w:name w:val="Plain Text"/>
    <w:basedOn w:val="Normal"/>
    <w:link w:val="PlainTextChar"/>
    <w:uiPriority w:val="99"/>
    <w:unhideWhenUsed/>
    <w:rsid w:val="009E3A79"/>
    <w:pPr>
      <w:spacing w:after="0" w:line="240" w:lineRule="auto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E3A79"/>
    <w:rPr>
      <w:rFonts w:ascii="Courier" w:hAnsi="Courier"/>
      <w:sz w:val="21"/>
      <w:szCs w:val="21"/>
    </w:rPr>
  </w:style>
  <w:style w:type="paragraph" w:styleId="Revision">
    <w:name w:val="Revision"/>
    <w:hidden/>
    <w:uiPriority w:val="99"/>
    <w:semiHidden/>
    <w:rsid w:val="00EF29E5"/>
    <w:pPr>
      <w:spacing w:after="0" w:line="240" w:lineRule="auto"/>
      <w:ind w:firstLine="0"/>
    </w:pPr>
  </w:style>
  <w:style w:type="paragraph" w:styleId="Header">
    <w:name w:val="header"/>
    <w:basedOn w:val="Normal"/>
    <w:link w:val="HeaderChar"/>
    <w:uiPriority w:val="99"/>
    <w:unhideWhenUsed/>
    <w:rsid w:val="004A4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E8E"/>
  </w:style>
  <w:style w:type="paragraph" w:styleId="Footer">
    <w:name w:val="footer"/>
    <w:basedOn w:val="Normal"/>
    <w:link w:val="FooterChar"/>
    <w:uiPriority w:val="99"/>
    <w:unhideWhenUsed/>
    <w:rsid w:val="004A4E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3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eader" Target="head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alchapple/Documents/projects469/grad-req-public/word-doc-template/grad_req_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grad_req_template.dotm</Template>
  <TotalTime>1</TotalTime>
  <Pages>2</Pages>
  <Words>394</Words>
  <Characters>2249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Chapple</dc:creator>
  <cp:keywords/>
  <dc:description/>
  <cp:lastModifiedBy>Valerie Chapple</cp:lastModifiedBy>
  <cp:revision>2</cp:revision>
  <cp:lastPrinted>2017-01-20T15:47:00Z</cp:lastPrinted>
  <dcterms:created xsi:type="dcterms:W3CDTF">2018-01-08T23:04:00Z</dcterms:created>
  <dcterms:modified xsi:type="dcterms:W3CDTF">2018-01-08T23:05:00Z</dcterms:modified>
</cp:coreProperties>
</file>